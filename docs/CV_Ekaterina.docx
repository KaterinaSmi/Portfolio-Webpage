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14:paraId="79486AE9" w14:textId="77777777" w:rsidTr="00E941EF">
        <w:tc>
          <w:tcPr>
            <w:tcW w:w="3023" w:type="dxa"/>
          </w:tcPr>
          <w:p w14:paraId="55017F11" w14:textId="30BADAA1" w:rsidR="00B93310" w:rsidRPr="007B6D9D" w:rsidRDefault="007B6D9D" w:rsidP="003856C9">
            <w:pPr>
              <w:pStyle w:val="1"/>
              <w:rPr>
                <w:sz w:val="28"/>
                <w:szCs w:val="28"/>
              </w:rPr>
            </w:pPr>
            <w:r w:rsidRPr="007B6D9D">
              <w:rPr>
                <w:rFonts w:ascii="Calibri" w:hAnsi="Calibri" w:cs="Calibri"/>
                <w:sz w:val="28"/>
                <w:szCs w:val="28"/>
              </w:rPr>
              <w:t>Ekaterina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7B6D9D" w14:paraId="53DB8310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CB51B51" w14:textId="77777777" w:rsidR="00441EB9" w:rsidRDefault="007B6D9D" w:rsidP="007B6D9D">
                  <w:pPr>
                    <w:pStyle w:val="3"/>
                    <w:rPr>
                      <w:sz w:val="22"/>
                      <w:szCs w:val="18"/>
                    </w:rPr>
                  </w:pPr>
                  <w:r>
                    <w:rPr>
                      <w:sz w:val="22"/>
                      <w:szCs w:val="18"/>
                    </w:rPr>
                    <w:t>Contacts</w:t>
                  </w:r>
                </w:p>
                <w:p w14:paraId="35749095" w14:textId="2DD17385" w:rsidR="007B6D9D" w:rsidRPr="007B6D9D" w:rsidRDefault="007B6D9D" w:rsidP="007B6D9D">
                  <w:pPr>
                    <w:pStyle w:val="3"/>
                    <w:rPr>
                      <w:sz w:val="22"/>
                      <w:szCs w:val="18"/>
                    </w:rPr>
                  </w:pPr>
                </w:p>
              </w:tc>
            </w:tr>
            <w:tr w:rsidR="005A7E57" w:rsidRPr="007B6D9D" w14:paraId="29AE546A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16AD3E5F" w14:textId="77777777" w:rsidR="007B6D9D" w:rsidRDefault="007B6D9D" w:rsidP="007B6D9D">
                  <w:pPr>
                    <w:pStyle w:val="af"/>
                  </w:pPr>
                  <w:r w:rsidRPr="007B6D9D">
                    <w:t>Email:</w:t>
                  </w:r>
                  <w:r>
                    <w:t xml:space="preserve"> katja.smirnovaa@gmail.com | Phone: +358465672060</w:t>
                  </w:r>
                  <w:r>
                    <w:br/>
                  </w:r>
                  <w:hyperlink r:id="rId7" w:tgtFrame="_new" w:history="1">
                    <w:r>
                      <w:rPr>
                        <w:rStyle w:val="af0"/>
                      </w:rPr>
                      <w:t>LinkedIn: Ekaterina Smirnova</w:t>
                    </w:r>
                  </w:hyperlink>
                  <w:r>
                    <w:t xml:space="preserve"> | </w:t>
                  </w:r>
                  <w:hyperlink r:id="rId8" w:tgtFrame="_new" w:history="1">
                    <w:r>
                      <w:rPr>
                        <w:rStyle w:val="af0"/>
                      </w:rPr>
                      <w:t>GitHub: KaterinaSmi</w:t>
                    </w:r>
                  </w:hyperlink>
                </w:p>
                <w:p w14:paraId="6164032D" w14:textId="77777777" w:rsidR="007B6D9D" w:rsidRPr="007B6D9D" w:rsidRDefault="007B6D9D" w:rsidP="007B6D9D">
                  <w:pPr>
                    <w:pStyle w:val="3"/>
                    <w:rPr>
                      <w:sz w:val="22"/>
                      <w:szCs w:val="22"/>
                    </w:rPr>
                  </w:pPr>
                  <w:r w:rsidRPr="007B6D9D">
                    <w:rPr>
                      <w:rStyle w:val="ae"/>
                      <w:b w:val="0"/>
                      <w:bCs w:val="0"/>
                      <w:sz w:val="22"/>
                      <w:szCs w:val="22"/>
                    </w:rPr>
                    <w:t>Objective</w:t>
                  </w:r>
                </w:p>
                <w:p w14:paraId="1E035B87" w14:textId="1D56D89D" w:rsidR="007B6D9D" w:rsidRDefault="007B6D9D" w:rsidP="007B6D9D">
                  <w:pPr>
                    <w:pStyle w:val="af"/>
                  </w:pPr>
                  <w:r>
                    <w:t>Motivated full-stack developer with experience in front-end and back-end technologies, seeking to leverage skills in dynamic software development projects.</w:t>
                  </w:r>
                </w:p>
                <w:p w14:paraId="3DA2CD64" w14:textId="78EAEC7E" w:rsidR="005A7E57" w:rsidRPr="007B6D9D" w:rsidRDefault="005A7E57" w:rsidP="007B6D9D">
                  <w:pPr>
                    <w:pStyle w:val="GraphicElement"/>
                    <w:rPr>
                      <w:sz w:val="22"/>
                      <w:szCs w:val="18"/>
                    </w:rPr>
                  </w:pPr>
                </w:p>
              </w:tc>
            </w:tr>
            <w:tr w:rsidR="00463463" w:rsidRPr="007B6D9D" w14:paraId="1C5821A3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3CAC1A8F" w14:textId="77777777" w:rsidR="007B6D9D" w:rsidRPr="007B6D9D" w:rsidRDefault="00000000" w:rsidP="007B6D9D">
                  <w:pPr>
                    <w:pStyle w:val="3"/>
                    <w:rPr>
                      <w:sz w:val="22"/>
                      <w:szCs w:val="18"/>
                    </w:rPr>
                  </w:pPr>
                  <w:sdt>
                    <w:sdtPr>
                      <w:rPr>
                        <w:sz w:val="22"/>
                        <w:szCs w:val="18"/>
                      </w:rPr>
                      <w:alias w:val="Skills:"/>
                      <w:tag w:val="Skills:"/>
                      <w:id w:val="1490835561"/>
                      <w:placeholder>
                        <w:docPart w:val="7E44B0537143234591BB1D4F17993BE1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7B2F5C" w:rsidRPr="007B6D9D">
                        <w:rPr>
                          <w:sz w:val="28"/>
                          <w:szCs w:val="28"/>
                        </w:rPr>
                        <w:t>Skills</w:t>
                      </w:r>
                    </w:sdtContent>
                  </w:sdt>
                </w:p>
                <w:p w14:paraId="6E554294" w14:textId="7F32030E" w:rsidR="007B6D9D" w:rsidRPr="007B6D9D" w:rsidRDefault="007B6D9D" w:rsidP="007B6D9D">
                  <w:pPr>
                    <w:pStyle w:val="3"/>
                    <w:jc w:val="both"/>
                    <w:rPr>
                      <w:sz w:val="22"/>
                      <w:szCs w:val="18"/>
                    </w:rPr>
                  </w:pPr>
                  <w:r w:rsidRPr="007B6D9D">
                    <w:rPr>
                      <w:rStyle w:val="ae"/>
                      <w:sz w:val="22"/>
                      <w:szCs w:val="18"/>
                    </w:rPr>
                    <w:t>Front-End:</w:t>
                  </w:r>
                  <w:r w:rsidRPr="007B6D9D">
                    <w:rPr>
                      <w:sz w:val="22"/>
                      <w:szCs w:val="18"/>
                    </w:rPr>
                    <w:t xml:space="preserve"> HTML, CSS, LESS, JavaScript, TypeScript, React</w:t>
                  </w:r>
                </w:p>
                <w:p w14:paraId="57E82438" w14:textId="37AE8082" w:rsidR="007B6D9D" w:rsidRPr="007B6D9D" w:rsidRDefault="007B6D9D" w:rsidP="007B6D9D">
                  <w:pPr>
                    <w:jc w:val="both"/>
                    <w:rPr>
                      <w:sz w:val="22"/>
                      <w:szCs w:val="18"/>
                    </w:rPr>
                  </w:pPr>
                  <w:r w:rsidRPr="007B6D9D">
                    <w:rPr>
                      <w:rStyle w:val="ae"/>
                      <w:sz w:val="22"/>
                      <w:szCs w:val="18"/>
                    </w:rPr>
                    <w:t>Back-End:</w:t>
                  </w:r>
                  <w:r w:rsidRPr="007B6D9D">
                    <w:rPr>
                      <w:sz w:val="22"/>
                      <w:szCs w:val="18"/>
                    </w:rPr>
                    <w:t xml:space="preserve"> Node.js, Express, Python, asp.net C#</w:t>
                  </w:r>
                </w:p>
                <w:p w14:paraId="7FC26D4E" w14:textId="7A466FE8" w:rsidR="007B6D9D" w:rsidRPr="007B6D9D" w:rsidRDefault="007B6D9D" w:rsidP="007B6D9D">
                  <w:pPr>
                    <w:jc w:val="both"/>
                    <w:rPr>
                      <w:sz w:val="22"/>
                      <w:szCs w:val="18"/>
                    </w:rPr>
                  </w:pPr>
                  <w:r w:rsidRPr="007B6D9D">
                    <w:rPr>
                      <w:rStyle w:val="ae"/>
                      <w:sz w:val="22"/>
                      <w:szCs w:val="18"/>
                    </w:rPr>
                    <w:t>Databases:</w:t>
                  </w:r>
                  <w:r w:rsidRPr="007B6D9D">
                    <w:rPr>
                      <w:sz w:val="22"/>
                      <w:szCs w:val="18"/>
                    </w:rPr>
                    <w:t xml:space="preserve"> MySQL, MongoDB, SQL Server</w:t>
                  </w:r>
                </w:p>
                <w:p w14:paraId="60E837EE" w14:textId="542E9212" w:rsidR="007B6D9D" w:rsidRPr="007B6D9D" w:rsidRDefault="007B6D9D" w:rsidP="007B6D9D">
                  <w:pPr>
                    <w:jc w:val="both"/>
                    <w:rPr>
                      <w:sz w:val="22"/>
                      <w:szCs w:val="18"/>
                    </w:rPr>
                  </w:pPr>
                  <w:r w:rsidRPr="007B6D9D">
                    <w:rPr>
                      <w:rStyle w:val="ae"/>
                      <w:sz w:val="22"/>
                      <w:szCs w:val="18"/>
                    </w:rPr>
                    <w:t xml:space="preserve">DevOps: </w:t>
                  </w:r>
                  <w:r w:rsidRPr="007B6D9D">
                    <w:rPr>
                      <w:rStyle w:val="ae"/>
                      <w:b w:val="0"/>
                      <w:bCs w:val="0"/>
                      <w:sz w:val="22"/>
                      <w:szCs w:val="18"/>
                    </w:rPr>
                    <w:t>CI/CD, performance testing</w:t>
                  </w:r>
                </w:p>
                <w:p w14:paraId="47B68332" w14:textId="1B500E05" w:rsidR="007B6D9D" w:rsidRPr="007B6D9D" w:rsidRDefault="007B6D9D" w:rsidP="007B6D9D">
                  <w:pPr>
                    <w:jc w:val="both"/>
                    <w:rPr>
                      <w:sz w:val="22"/>
                      <w:szCs w:val="18"/>
                    </w:rPr>
                  </w:pPr>
                  <w:r w:rsidRPr="007B6D9D">
                    <w:rPr>
                      <w:rStyle w:val="ae"/>
                      <w:sz w:val="22"/>
                      <w:szCs w:val="18"/>
                    </w:rPr>
                    <w:t>Tools:</w:t>
                  </w:r>
                  <w:r w:rsidRPr="007B6D9D">
                    <w:rPr>
                      <w:sz w:val="22"/>
                      <w:szCs w:val="18"/>
                    </w:rPr>
                    <w:t xml:space="preserve"> Git, Jira, Microsoft Visual Studio, VS Code</w:t>
                  </w:r>
                </w:p>
                <w:p w14:paraId="7FBD4DA1" w14:textId="0F11EAF4" w:rsidR="007B6D9D" w:rsidRPr="007B6D9D" w:rsidRDefault="007B6D9D" w:rsidP="007B6D9D">
                  <w:pPr>
                    <w:jc w:val="both"/>
                    <w:rPr>
                      <w:sz w:val="22"/>
                      <w:szCs w:val="18"/>
                    </w:rPr>
                  </w:pPr>
                  <w:r w:rsidRPr="007B6D9D">
                    <w:rPr>
                      <w:rStyle w:val="ae"/>
                      <w:sz w:val="22"/>
                      <w:szCs w:val="18"/>
                    </w:rPr>
                    <w:t>Methodologies:</w:t>
                  </w:r>
                  <w:r w:rsidRPr="007B6D9D">
                    <w:rPr>
                      <w:sz w:val="22"/>
                      <w:szCs w:val="18"/>
                    </w:rPr>
                    <w:t xml:space="preserve"> Agile, Scrum</w:t>
                  </w:r>
                </w:p>
              </w:tc>
            </w:tr>
          </w:tbl>
          <w:p w14:paraId="7C0F1F56" w14:textId="77777777" w:rsidR="00B93310" w:rsidRPr="007B6D9D" w:rsidRDefault="00B93310" w:rsidP="003856C9">
            <w:pPr>
              <w:rPr>
                <w:sz w:val="22"/>
                <w:szCs w:val="18"/>
              </w:rPr>
            </w:pPr>
          </w:p>
        </w:tc>
        <w:tc>
          <w:tcPr>
            <w:tcW w:w="723" w:type="dxa"/>
          </w:tcPr>
          <w:p w14:paraId="6B321E20" w14:textId="77777777" w:rsidR="00B93310" w:rsidRPr="007B6D9D" w:rsidRDefault="00B93310" w:rsidP="00463463">
            <w:pPr>
              <w:rPr>
                <w:sz w:val="22"/>
                <w:szCs w:val="18"/>
              </w:rPr>
            </w:pPr>
          </w:p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:rsidRPr="007B6D9D" w14:paraId="07DA81A0" w14:textId="7777777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7CBAA370" w14:textId="77777777" w:rsidR="008F6337" w:rsidRPr="007B6D9D" w:rsidRDefault="00000000" w:rsidP="008F6337">
                  <w:pPr>
                    <w:pStyle w:val="2"/>
                    <w:rPr>
                      <w:sz w:val="28"/>
                      <w:szCs w:val="28"/>
                    </w:rPr>
                  </w:pPr>
                  <w:sdt>
                    <w:sdtPr>
                      <w:rPr>
                        <w:sz w:val="28"/>
                        <w:szCs w:val="28"/>
                      </w:rPr>
                      <w:alias w:val="Experience:"/>
                      <w:tag w:val="Experience:"/>
                      <w:id w:val="1217937480"/>
                      <w:placeholder>
                        <w:docPart w:val="6EA3BC62FE121B4DBA44A422D86A8B17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7B6D9D">
                        <w:rPr>
                          <w:sz w:val="28"/>
                          <w:szCs w:val="28"/>
                        </w:rPr>
                        <w:t>Experience</w:t>
                      </w:r>
                    </w:sdtContent>
                  </w:sdt>
                </w:p>
                <w:p w14:paraId="4184A78E" w14:textId="45C5331A" w:rsidR="007B6D9D" w:rsidRPr="007B6D9D" w:rsidRDefault="007B6D9D" w:rsidP="007B6D9D">
                  <w:pPr>
                    <w:pStyle w:val="4"/>
                    <w:jc w:val="both"/>
                    <w:rPr>
                      <w:sz w:val="22"/>
                      <w:szCs w:val="18"/>
                    </w:rPr>
                  </w:pPr>
                  <w:r w:rsidRPr="007B6D9D">
                    <w:rPr>
                      <w:sz w:val="22"/>
                      <w:szCs w:val="18"/>
                    </w:rPr>
                    <w:t xml:space="preserve">                Assistant System Administrator</w:t>
                  </w:r>
                </w:p>
                <w:p w14:paraId="331D81A9" w14:textId="6C8C6CD7" w:rsidR="007B6D9D" w:rsidRPr="007B6D9D" w:rsidRDefault="007B6D9D" w:rsidP="007B6D9D">
                  <w:pPr>
                    <w:pStyle w:val="4"/>
                    <w:jc w:val="both"/>
                    <w:rPr>
                      <w:sz w:val="22"/>
                      <w:szCs w:val="18"/>
                    </w:rPr>
                  </w:pPr>
                  <w:r w:rsidRPr="007B6D9D">
                    <w:rPr>
                      <w:sz w:val="22"/>
                      <w:szCs w:val="18"/>
                    </w:rPr>
                    <w:t xml:space="preserve">                                            Tiso</w:t>
                  </w:r>
                </w:p>
                <w:p w14:paraId="0E03F93A" w14:textId="6302B302" w:rsidR="007B6D9D" w:rsidRPr="007B6D9D" w:rsidRDefault="007B6D9D" w:rsidP="007B6D9D">
                  <w:pPr>
                    <w:pStyle w:val="5"/>
                    <w:rPr>
                      <w:sz w:val="22"/>
                      <w:szCs w:val="18"/>
                    </w:rPr>
                  </w:pPr>
                  <w:r w:rsidRPr="007B6D9D">
                    <w:rPr>
                      <w:sz w:val="22"/>
                      <w:szCs w:val="18"/>
                    </w:rPr>
                    <w:t>14.08.2020 – 27.07.2021</w:t>
                  </w:r>
                </w:p>
                <w:p w14:paraId="497CEED3" w14:textId="77777777" w:rsidR="007B6D9D" w:rsidRPr="007B6D9D" w:rsidRDefault="007B6D9D" w:rsidP="007B6D9D">
                  <w:pPr>
                    <w:rPr>
                      <w:sz w:val="22"/>
                      <w:szCs w:val="18"/>
                    </w:rPr>
                  </w:pPr>
                  <w:r w:rsidRPr="007B6D9D">
                    <w:rPr>
                      <w:sz w:val="22"/>
                      <w:szCs w:val="18"/>
                    </w:rPr>
                    <w:t>Main tasks:</w:t>
                  </w:r>
                </w:p>
                <w:p w14:paraId="49EA77FB" w14:textId="16233A16" w:rsidR="007B6D9D" w:rsidRPr="007B6D9D" w:rsidRDefault="007B6D9D" w:rsidP="007B6D9D">
                  <w:pPr>
                    <w:pStyle w:val="af2"/>
                    <w:numPr>
                      <w:ilvl w:val="0"/>
                      <w:numId w:val="3"/>
                    </w:numPr>
                    <w:jc w:val="left"/>
                    <w:rPr>
                      <w:sz w:val="22"/>
                      <w:szCs w:val="18"/>
                    </w:rPr>
                  </w:pPr>
                  <w:r w:rsidRPr="007B6D9D">
                    <w:rPr>
                      <w:sz w:val="22"/>
                      <w:szCs w:val="18"/>
                    </w:rPr>
                    <w:t>Data base management using M</w:t>
                  </w:r>
                  <w:r w:rsidR="002826C0">
                    <w:rPr>
                      <w:sz w:val="22"/>
                      <w:szCs w:val="18"/>
                    </w:rPr>
                    <w:t>ongoDB</w:t>
                  </w:r>
                </w:p>
                <w:p w14:paraId="4309B3E5" w14:textId="568C8FAD" w:rsidR="007B6D9D" w:rsidRPr="007B6D9D" w:rsidRDefault="007B6D9D" w:rsidP="007B6D9D">
                  <w:pPr>
                    <w:pStyle w:val="af2"/>
                    <w:numPr>
                      <w:ilvl w:val="0"/>
                      <w:numId w:val="3"/>
                    </w:numPr>
                    <w:jc w:val="left"/>
                    <w:rPr>
                      <w:sz w:val="22"/>
                      <w:szCs w:val="18"/>
                    </w:rPr>
                  </w:pPr>
                  <w:r w:rsidRPr="007B6D9D">
                    <w:rPr>
                      <w:sz w:val="22"/>
                      <w:szCs w:val="18"/>
                    </w:rPr>
                    <w:t>Software Development team assistant with React, Node.js</w:t>
                  </w:r>
                </w:p>
                <w:p w14:paraId="66473E9E" w14:textId="6970CF7D" w:rsidR="007B6D9D" w:rsidRPr="007B6D9D" w:rsidRDefault="007B6D9D" w:rsidP="007B6D9D">
                  <w:pPr>
                    <w:pStyle w:val="af2"/>
                    <w:numPr>
                      <w:ilvl w:val="0"/>
                      <w:numId w:val="3"/>
                    </w:numPr>
                    <w:jc w:val="left"/>
                    <w:rPr>
                      <w:sz w:val="22"/>
                      <w:szCs w:val="18"/>
                    </w:rPr>
                  </w:pPr>
                  <w:proofErr w:type="spellStart"/>
                  <w:r w:rsidRPr="007B6D9D">
                    <w:rPr>
                      <w:sz w:val="22"/>
                      <w:szCs w:val="18"/>
                    </w:rPr>
                    <w:t>ChatBot</w:t>
                  </w:r>
                  <w:proofErr w:type="spellEnd"/>
                  <w:r w:rsidRPr="007B6D9D">
                    <w:rPr>
                      <w:sz w:val="22"/>
                      <w:szCs w:val="18"/>
                    </w:rPr>
                    <w:t xml:space="preserve"> creation using </w:t>
                  </w:r>
                  <w:proofErr w:type="gramStart"/>
                  <w:r w:rsidRPr="007B6D9D">
                    <w:rPr>
                      <w:sz w:val="22"/>
                      <w:szCs w:val="18"/>
                    </w:rPr>
                    <w:t>Python</w:t>
                  </w:r>
                  <w:proofErr w:type="gramEnd"/>
                </w:p>
                <w:p w14:paraId="6A8732C8" w14:textId="27D4E0FA" w:rsidR="007B6D9D" w:rsidRPr="007B6D9D" w:rsidRDefault="007B6D9D" w:rsidP="007B6D9D">
                  <w:pPr>
                    <w:pStyle w:val="af2"/>
                    <w:numPr>
                      <w:ilvl w:val="0"/>
                      <w:numId w:val="3"/>
                    </w:numPr>
                    <w:jc w:val="left"/>
                    <w:rPr>
                      <w:sz w:val="22"/>
                      <w:szCs w:val="18"/>
                    </w:rPr>
                  </w:pPr>
                  <w:r w:rsidRPr="007B6D9D">
                    <w:rPr>
                      <w:sz w:val="22"/>
                      <w:szCs w:val="18"/>
                    </w:rPr>
                    <w:t>Website renovation using React, MUI</w:t>
                  </w:r>
                </w:p>
                <w:p w14:paraId="3D4E24D2" w14:textId="188F35C0" w:rsidR="007B6D9D" w:rsidRPr="007B6D9D" w:rsidRDefault="007B6D9D" w:rsidP="007B6D9D">
                  <w:pPr>
                    <w:pStyle w:val="4"/>
                    <w:rPr>
                      <w:sz w:val="22"/>
                      <w:szCs w:val="18"/>
                    </w:rPr>
                  </w:pPr>
                  <w:r w:rsidRPr="007B6D9D">
                    <w:rPr>
                      <w:sz w:val="22"/>
                      <w:szCs w:val="18"/>
                    </w:rPr>
                    <w:t>Software developer/voxelmaps ltd.</w:t>
                  </w:r>
                </w:p>
                <w:p w14:paraId="7C880EF9" w14:textId="6FB70EF7" w:rsidR="008F6337" w:rsidRPr="007B6D9D" w:rsidRDefault="007B6D9D" w:rsidP="00E92A63">
                  <w:pPr>
                    <w:pStyle w:val="5"/>
                    <w:rPr>
                      <w:sz w:val="22"/>
                      <w:szCs w:val="18"/>
                    </w:rPr>
                  </w:pPr>
                  <w:r w:rsidRPr="007B6D9D">
                    <w:rPr>
                      <w:sz w:val="22"/>
                      <w:szCs w:val="18"/>
                    </w:rPr>
                    <w:t>1.07.2024 – current</w:t>
                  </w:r>
                  <w:r w:rsidR="00E92A63">
                    <w:rPr>
                      <w:sz w:val="22"/>
                      <w:szCs w:val="18"/>
                    </w:rPr>
                    <w:t xml:space="preserve"> time.</w:t>
                  </w:r>
                </w:p>
                <w:p w14:paraId="46FE381C" w14:textId="77777777" w:rsidR="007B6D9D" w:rsidRPr="007B6D9D" w:rsidRDefault="007B6D9D" w:rsidP="00E92A63">
                  <w:pPr>
                    <w:pStyle w:val="af2"/>
                    <w:rPr>
                      <w:sz w:val="22"/>
                      <w:szCs w:val="18"/>
                    </w:rPr>
                  </w:pPr>
                  <w:r w:rsidRPr="007B6D9D">
                    <w:rPr>
                      <w:sz w:val="22"/>
                      <w:szCs w:val="18"/>
                    </w:rPr>
                    <w:t>Main tasks:</w:t>
                  </w:r>
                </w:p>
                <w:p w14:paraId="02CEB6BA" w14:textId="26DBB202" w:rsidR="007B6D9D" w:rsidRPr="007B6D9D" w:rsidRDefault="007B6D9D" w:rsidP="007B6D9D">
                  <w:pPr>
                    <w:pStyle w:val="af2"/>
                    <w:numPr>
                      <w:ilvl w:val="0"/>
                      <w:numId w:val="2"/>
                    </w:numPr>
                    <w:jc w:val="left"/>
                    <w:rPr>
                      <w:sz w:val="22"/>
                      <w:szCs w:val="18"/>
                    </w:rPr>
                  </w:pPr>
                  <w:r w:rsidRPr="007B6D9D">
                    <w:rPr>
                      <w:sz w:val="22"/>
                      <w:szCs w:val="18"/>
                    </w:rPr>
                    <w:t>Web application core architecture</w:t>
                  </w:r>
                </w:p>
                <w:p w14:paraId="6B019AE2" w14:textId="5548BFA1" w:rsidR="007B6D9D" w:rsidRPr="007B6D9D" w:rsidRDefault="007B6D9D" w:rsidP="007B6D9D">
                  <w:pPr>
                    <w:pStyle w:val="af2"/>
                    <w:numPr>
                      <w:ilvl w:val="0"/>
                      <w:numId w:val="2"/>
                    </w:numPr>
                    <w:jc w:val="left"/>
                    <w:rPr>
                      <w:sz w:val="22"/>
                      <w:szCs w:val="18"/>
                    </w:rPr>
                  </w:pPr>
                  <w:r w:rsidRPr="007B6D9D">
                    <w:rPr>
                      <w:sz w:val="22"/>
                      <w:szCs w:val="18"/>
                    </w:rPr>
                    <w:t>Front-end web development using HTML, CSS, LESS, Typescript</w:t>
                  </w:r>
                </w:p>
                <w:p w14:paraId="44B096C0" w14:textId="62EC7993" w:rsidR="007B6D9D" w:rsidRPr="007B6D9D" w:rsidRDefault="007B6D9D" w:rsidP="007B6D9D">
                  <w:pPr>
                    <w:pStyle w:val="af2"/>
                    <w:numPr>
                      <w:ilvl w:val="0"/>
                      <w:numId w:val="2"/>
                    </w:numPr>
                    <w:jc w:val="left"/>
                    <w:rPr>
                      <w:sz w:val="22"/>
                      <w:szCs w:val="18"/>
                    </w:rPr>
                  </w:pPr>
                  <w:r w:rsidRPr="007B6D9D">
                    <w:rPr>
                      <w:sz w:val="22"/>
                      <w:szCs w:val="18"/>
                    </w:rPr>
                    <w:t>Application components</w:t>
                  </w:r>
                </w:p>
                <w:p w14:paraId="186940D9" w14:textId="2552CAB0" w:rsidR="007B6D9D" w:rsidRPr="007B6D9D" w:rsidRDefault="007B6D9D" w:rsidP="007B6D9D">
                  <w:pPr>
                    <w:pStyle w:val="af2"/>
                    <w:numPr>
                      <w:ilvl w:val="0"/>
                      <w:numId w:val="2"/>
                    </w:numPr>
                    <w:jc w:val="left"/>
                    <w:rPr>
                      <w:sz w:val="22"/>
                      <w:szCs w:val="18"/>
                    </w:rPr>
                  </w:pPr>
                  <w:r w:rsidRPr="007B6D9D">
                    <w:rPr>
                      <w:sz w:val="22"/>
                      <w:szCs w:val="18"/>
                    </w:rPr>
                    <w:t>Middle-layer development using Microsoft MVC (asp.net, C#)</w:t>
                  </w:r>
                </w:p>
                <w:p w14:paraId="0DDA95BD" w14:textId="2500E06F" w:rsidR="007B6D9D" w:rsidRPr="007B6D9D" w:rsidRDefault="007B6D9D" w:rsidP="007B6D9D">
                  <w:pPr>
                    <w:pStyle w:val="af2"/>
                    <w:numPr>
                      <w:ilvl w:val="0"/>
                      <w:numId w:val="2"/>
                    </w:numPr>
                    <w:jc w:val="left"/>
                    <w:rPr>
                      <w:sz w:val="22"/>
                      <w:szCs w:val="18"/>
                    </w:rPr>
                  </w:pPr>
                  <w:r w:rsidRPr="007B6D9D">
                    <w:rPr>
                      <w:sz w:val="22"/>
                      <w:szCs w:val="18"/>
                    </w:rPr>
                    <w:t>Database access (SQL server) development</w:t>
                  </w:r>
                </w:p>
                <w:p w14:paraId="38BA6EDC" w14:textId="2DAEC89C" w:rsidR="007B6D9D" w:rsidRPr="007B6D9D" w:rsidRDefault="007B6D9D" w:rsidP="007B6D9D">
                  <w:pPr>
                    <w:pStyle w:val="af2"/>
                    <w:numPr>
                      <w:ilvl w:val="0"/>
                      <w:numId w:val="2"/>
                    </w:numPr>
                    <w:jc w:val="left"/>
                    <w:rPr>
                      <w:sz w:val="22"/>
                      <w:szCs w:val="18"/>
                    </w:rPr>
                  </w:pPr>
                  <w:r w:rsidRPr="007B6D9D">
                    <w:rPr>
                      <w:sz w:val="22"/>
                      <w:szCs w:val="18"/>
                    </w:rPr>
                    <w:t>Application diagnostic, performance testing</w:t>
                  </w:r>
                </w:p>
                <w:p w14:paraId="5D25A291" w14:textId="1F8B8B4F" w:rsidR="007B6D9D" w:rsidRPr="007B6D9D" w:rsidRDefault="007B6D9D" w:rsidP="007B6D9D">
                  <w:pPr>
                    <w:rPr>
                      <w:sz w:val="22"/>
                      <w:szCs w:val="18"/>
                    </w:rPr>
                  </w:pPr>
                </w:p>
              </w:tc>
            </w:tr>
            <w:tr w:rsidR="008F6337" w:rsidRPr="007B6D9D" w14:paraId="4B51DA5A" w14:textId="7777777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64AB8EA5" w14:textId="77777777" w:rsidR="008F6337" w:rsidRPr="007B6D9D" w:rsidRDefault="00000000" w:rsidP="008F6337">
                  <w:pPr>
                    <w:pStyle w:val="2"/>
                    <w:rPr>
                      <w:sz w:val="22"/>
                      <w:szCs w:val="18"/>
                    </w:rPr>
                  </w:pPr>
                  <w:sdt>
                    <w:sdtPr>
                      <w:rPr>
                        <w:sz w:val="22"/>
                        <w:szCs w:val="18"/>
                      </w:rPr>
                      <w:alias w:val="Education:"/>
                      <w:tag w:val="Education:"/>
                      <w:id w:val="1349516922"/>
                      <w:placeholder>
                        <w:docPart w:val="662222ADAD3D404EB3FA6A73DF3545E7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7B6D9D">
                        <w:rPr>
                          <w:sz w:val="28"/>
                          <w:szCs w:val="28"/>
                        </w:rPr>
                        <w:t>Education</w:t>
                      </w:r>
                    </w:sdtContent>
                  </w:sdt>
                </w:p>
                <w:p w14:paraId="2F3040D8" w14:textId="46135258" w:rsidR="007B6D9D" w:rsidRPr="007B6D9D" w:rsidRDefault="007B6D9D" w:rsidP="007B6D9D">
                  <w:pPr>
                    <w:pStyle w:val="4"/>
                    <w:rPr>
                      <w:sz w:val="22"/>
                      <w:szCs w:val="18"/>
                    </w:rPr>
                  </w:pPr>
                  <w:r w:rsidRPr="007B6D9D">
                    <w:rPr>
                      <w:sz w:val="22"/>
                      <w:szCs w:val="18"/>
                    </w:rPr>
                    <w:t>International business</w:t>
                  </w:r>
                </w:p>
                <w:p w14:paraId="6AEE00AE" w14:textId="1E447951" w:rsidR="007B6D9D" w:rsidRPr="007B6D9D" w:rsidRDefault="007B6D9D" w:rsidP="007B6D9D">
                  <w:pPr>
                    <w:pStyle w:val="4"/>
                    <w:rPr>
                      <w:sz w:val="22"/>
                      <w:szCs w:val="18"/>
                    </w:rPr>
                  </w:pPr>
                  <w:r w:rsidRPr="007B6D9D">
                    <w:rPr>
                      <w:sz w:val="22"/>
                      <w:szCs w:val="18"/>
                    </w:rPr>
                    <w:t>Lahti University</w:t>
                  </w:r>
                </w:p>
                <w:p w14:paraId="6204FD4D" w14:textId="77777777" w:rsidR="008F6337" w:rsidRPr="007B6D9D" w:rsidRDefault="007B6D9D" w:rsidP="007B2F5C">
                  <w:pPr>
                    <w:rPr>
                      <w:sz w:val="22"/>
                      <w:szCs w:val="18"/>
                    </w:rPr>
                  </w:pPr>
                  <w:r w:rsidRPr="007B6D9D">
                    <w:rPr>
                      <w:sz w:val="22"/>
                      <w:szCs w:val="18"/>
                    </w:rPr>
                    <w:t>2022-2025</w:t>
                  </w:r>
                </w:p>
                <w:p w14:paraId="74766217" w14:textId="77777777" w:rsidR="007B6D9D" w:rsidRPr="007B6D9D" w:rsidRDefault="007B6D9D" w:rsidP="007B6D9D">
                  <w:pPr>
                    <w:pStyle w:val="4"/>
                    <w:rPr>
                      <w:sz w:val="22"/>
                      <w:szCs w:val="18"/>
                    </w:rPr>
                  </w:pPr>
                  <w:r w:rsidRPr="007B6D9D">
                    <w:rPr>
                      <w:sz w:val="22"/>
                      <w:szCs w:val="18"/>
                    </w:rPr>
                    <w:t>Developing digital services</w:t>
                  </w:r>
                </w:p>
                <w:p w14:paraId="7C9DF481" w14:textId="77777777" w:rsidR="007B6D9D" w:rsidRPr="007B6D9D" w:rsidRDefault="007B6D9D" w:rsidP="007B6D9D">
                  <w:pPr>
                    <w:pStyle w:val="4"/>
                    <w:rPr>
                      <w:sz w:val="22"/>
                      <w:szCs w:val="18"/>
                    </w:rPr>
                  </w:pPr>
                  <w:r w:rsidRPr="007B6D9D">
                    <w:rPr>
                      <w:sz w:val="22"/>
                      <w:szCs w:val="18"/>
                    </w:rPr>
                    <w:t>Laurea University</w:t>
                  </w:r>
                </w:p>
                <w:p w14:paraId="78D62B8E" w14:textId="52B9E522" w:rsidR="007B6D9D" w:rsidRPr="007B6D9D" w:rsidRDefault="007B6D9D" w:rsidP="007B6D9D">
                  <w:pPr>
                    <w:rPr>
                      <w:sz w:val="22"/>
                      <w:szCs w:val="18"/>
                    </w:rPr>
                  </w:pPr>
                  <w:r w:rsidRPr="007B6D9D">
                    <w:rPr>
                      <w:sz w:val="22"/>
                      <w:szCs w:val="18"/>
                    </w:rPr>
                    <w:t>2022-2025</w:t>
                  </w:r>
                </w:p>
              </w:tc>
            </w:tr>
            <w:tr w:rsidR="008F6337" w:rsidRPr="007B6D9D" w14:paraId="465CF5C7" w14:textId="77777777" w:rsidTr="00B85871">
              <w:tc>
                <w:tcPr>
                  <w:tcW w:w="5191" w:type="dxa"/>
                </w:tcPr>
                <w:p w14:paraId="1E327A9A" w14:textId="77777777" w:rsidR="008F6337" w:rsidRPr="007B6D9D" w:rsidRDefault="00000000" w:rsidP="008F6337">
                  <w:pPr>
                    <w:pStyle w:val="2"/>
                    <w:rPr>
                      <w:sz w:val="28"/>
                      <w:szCs w:val="28"/>
                    </w:rPr>
                  </w:pPr>
                  <w:sdt>
                    <w:sdtPr>
                      <w:rPr>
                        <w:sz w:val="28"/>
                        <w:szCs w:val="28"/>
                      </w:r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4362E3DD176CD34B8B78EAEEAD4660A9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7B6D9D">
                        <w:rPr>
                          <w:sz w:val="28"/>
                          <w:szCs w:val="28"/>
                        </w:rPr>
                        <w:t>Volunteer Experience or Leadership</w:t>
                      </w:r>
                    </w:sdtContent>
                  </w:sdt>
                </w:p>
                <w:p w14:paraId="28CF4346" w14:textId="4E17A9CD" w:rsidR="007B6D9D" w:rsidRPr="007B6D9D" w:rsidRDefault="007B6D9D" w:rsidP="007B6D9D">
                  <w:pPr>
                    <w:pStyle w:val="af"/>
                    <w:jc w:val="center"/>
                    <w:rPr>
                      <w:rFonts w:ascii="Gill Sans MT" w:hAnsi="Gill Sans MT"/>
                      <w:sz w:val="22"/>
                      <w:szCs w:val="22"/>
                      <w:lang w:val="en-US"/>
                    </w:rPr>
                  </w:pPr>
                  <w:r w:rsidRPr="007B6D9D">
                    <w:rPr>
                      <w:rStyle w:val="ae"/>
                      <w:rFonts w:ascii="Gill Sans MT" w:hAnsi="Gill Sans MT"/>
                      <w:sz w:val="22"/>
                      <w:szCs w:val="22"/>
                    </w:rPr>
                    <w:t>Web</w:t>
                  </w:r>
                  <w:r w:rsidRPr="007B6D9D">
                    <w:rPr>
                      <w:rStyle w:val="ae"/>
                      <w:rFonts w:ascii="Gill Sans MT" w:hAnsi="Gill Sans MT"/>
                      <w:sz w:val="22"/>
                      <w:szCs w:val="22"/>
                      <w:lang w:val="en-US"/>
                    </w:rPr>
                    <w:t xml:space="preserve">service </w:t>
                  </w:r>
                  <w:r w:rsidRPr="007B6D9D">
                    <w:rPr>
                      <w:rStyle w:val="ae"/>
                      <w:rFonts w:ascii="Gill Sans MT" w:hAnsi="Gill Sans MT"/>
                      <w:sz w:val="22"/>
                      <w:szCs w:val="22"/>
                    </w:rPr>
                    <w:t>Developer | Well-Fix Project</w:t>
                  </w:r>
                  <w:r w:rsidRPr="007B6D9D">
                    <w:rPr>
                      <w:rFonts w:ascii="Gill Sans MT" w:hAnsi="Gill Sans MT"/>
                      <w:sz w:val="22"/>
                      <w:szCs w:val="22"/>
                    </w:rPr>
                    <w:br/>
                  </w:r>
                  <w:r w:rsidRPr="007B6D9D">
                    <w:rPr>
                      <w:rFonts w:ascii="Gill Sans MT" w:hAnsi="Gill Sans MT"/>
                      <w:sz w:val="22"/>
                      <w:szCs w:val="22"/>
                      <w:lang w:val="en-US"/>
                    </w:rPr>
                    <w:t xml:space="preserve"> 12.9.2024 - Present</w:t>
                  </w:r>
                </w:p>
                <w:p w14:paraId="68E0A183" w14:textId="60674E28" w:rsidR="007B6D9D" w:rsidRPr="007B6D9D" w:rsidRDefault="007B6D9D" w:rsidP="007B6D9D">
                  <w:pPr>
                    <w:pStyle w:val="af"/>
                    <w:jc w:val="center"/>
                    <w:rPr>
                      <w:rFonts w:ascii="Gill Sans MT" w:hAnsi="Gill Sans MT"/>
                      <w:sz w:val="22"/>
                      <w:szCs w:val="22"/>
                    </w:rPr>
                  </w:pPr>
                  <w:r w:rsidRPr="007B6D9D">
                    <w:rPr>
                      <w:rFonts w:ascii="Gill Sans MT" w:hAnsi="Gill Sans MT"/>
                      <w:sz w:val="22"/>
                      <w:szCs w:val="22"/>
                    </w:rPr>
                    <w:t>Developed a web application for the Well-Fix project,</w:t>
                  </w:r>
                  <w:r w:rsidR="002826C0">
                    <w:rPr>
                      <w:rFonts w:ascii="Gill Sans MT" w:hAnsi="Gill Sans MT"/>
                      <w:sz w:val="22"/>
                      <w:szCs w:val="22"/>
                      <w:lang w:val="en-US"/>
                    </w:rPr>
                    <w:t xml:space="preserve"> MERN Stack,</w:t>
                  </w:r>
                  <w:r w:rsidRPr="007B6D9D">
                    <w:rPr>
                      <w:rFonts w:ascii="Gill Sans MT" w:hAnsi="Gill Sans MT"/>
                      <w:sz w:val="22"/>
                      <w:szCs w:val="22"/>
                    </w:rPr>
                    <w:t xml:space="preserve"> currently available on GitHub and pending production.</w:t>
                  </w:r>
                </w:p>
                <w:p w14:paraId="0CA0FA88" w14:textId="2D40BEC5" w:rsidR="007B6D9D" w:rsidRPr="007B6D9D" w:rsidRDefault="007B6D9D" w:rsidP="007B6D9D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jc w:val="left"/>
                    <w:rPr>
                      <w:rFonts w:ascii="Gill Sans MT" w:hAnsi="Gill Sans MT"/>
                      <w:sz w:val="22"/>
                      <w:szCs w:val="22"/>
                    </w:rPr>
                  </w:pPr>
                  <w:r w:rsidRPr="007B6D9D">
                    <w:rPr>
                      <w:rFonts w:ascii="Gill Sans MT" w:hAnsi="Gill Sans MT"/>
                      <w:sz w:val="22"/>
                      <w:szCs w:val="22"/>
                    </w:rPr>
                    <w:t>Used R</w:t>
                  </w:r>
                  <w:r w:rsidR="002826C0">
                    <w:rPr>
                      <w:rFonts w:ascii="Gill Sans MT" w:hAnsi="Gill Sans MT"/>
                      <w:sz w:val="22"/>
                      <w:szCs w:val="22"/>
                    </w:rPr>
                    <w:t>EACT</w:t>
                  </w:r>
                  <w:r w:rsidRPr="007B6D9D">
                    <w:rPr>
                      <w:rFonts w:ascii="Gill Sans MT" w:hAnsi="Gill Sans MT"/>
                      <w:sz w:val="22"/>
                      <w:szCs w:val="22"/>
                    </w:rPr>
                    <w:t xml:space="preserve"> Material-UI, CSS for front-end development.</w:t>
                  </w:r>
                </w:p>
                <w:p w14:paraId="16B7E204" w14:textId="77777777" w:rsidR="007B6D9D" w:rsidRPr="007B6D9D" w:rsidRDefault="007B6D9D" w:rsidP="007B6D9D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jc w:val="left"/>
                    <w:rPr>
                      <w:rFonts w:ascii="Gill Sans MT" w:hAnsi="Gill Sans MT"/>
                      <w:sz w:val="22"/>
                      <w:szCs w:val="22"/>
                    </w:rPr>
                  </w:pPr>
                  <w:r w:rsidRPr="007B6D9D">
                    <w:rPr>
                      <w:rFonts w:ascii="Gill Sans MT" w:hAnsi="Gill Sans MT"/>
                      <w:sz w:val="22"/>
                      <w:szCs w:val="22"/>
                    </w:rPr>
                    <w:t>Implemented back-end services using Node.js and Express.</w:t>
                  </w:r>
                </w:p>
                <w:p w14:paraId="2766662E" w14:textId="77777777" w:rsidR="007B6D9D" w:rsidRPr="007B6D9D" w:rsidRDefault="007B6D9D" w:rsidP="007B6D9D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jc w:val="left"/>
                    <w:rPr>
                      <w:rFonts w:ascii="Gill Sans MT" w:hAnsi="Gill Sans MT"/>
                      <w:sz w:val="22"/>
                      <w:szCs w:val="22"/>
                    </w:rPr>
                  </w:pPr>
                  <w:r w:rsidRPr="007B6D9D">
                    <w:rPr>
                      <w:rFonts w:ascii="Gill Sans MT" w:hAnsi="Gill Sans MT"/>
                      <w:sz w:val="22"/>
                      <w:szCs w:val="22"/>
                    </w:rPr>
                    <w:t>Collaborated with other team members to improve functionality and user experience.</w:t>
                  </w:r>
                </w:p>
                <w:p w14:paraId="5B668EDD" w14:textId="77777777" w:rsidR="007B6D9D" w:rsidRPr="007B6D9D" w:rsidRDefault="007B6D9D" w:rsidP="008F6337">
                  <w:pPr>
                    <w:rPr>
                      <w:sz w:val="22"/>
                      <w:szCs w:val="18"/>
                    </w:rPr>
                  </w:pPr>
                </w:p>
                <w:p w14:paraId="3E628016" w14:textId="77777777" w:rsidR="007B6D9D" w:rsidRPr="007B6D9D" w:rsidRDefault="007B6D9D" w:rsidP="008F6337">
                  <w:pPr>
                    <w:rPr>
                      <w:sz w:val="22"/>
                      <w:szCs w:val="18"/>
                    </w:rPr>
                  </w:pPr>
                </w:p>
                <w:p w14:paraId="06341286" w14:textId="77777777" w:rsidR="007B6D9D" w:rsidRPr="007B6D9D" w:rsidRDefault="007B6D9D" w:rsidP="008F6337">
                  <w:pPr>
                    <w:rPr>
                      <w:sz w:val="22"/>
                      <w:szCs w:val="18"/>
                    </w:rPr>
                  </w:pPr>
                </w:p>
                <w:p w14:paraId="13758795" w14:textId="77777777" w:rsidR="007B6D9D" w:rsidRPr="007B6D9D" w:rsidRDefault="007B6D9D" w:rsidP="008F6337">
                  <w:pPr>
                    <w:rPr>
                      <w:sz w:val="22"/>
                      <w:szCs w:val="18"/>
                    </w:rPr>
                  </w:pPr>
                </w:p>
                <w:p w14:paraId="71D63394" w14:textId="77777777" w:rsidR="007B6D9D" w:rsidRPr="007B6D9D" w:rsidRDefault="007B6D9D" w:rsidP="008F6337">
                  <w:pPr>
                    <w:rPr>
                      <w:sz w:val="22"/>
                      <w:szCs w:val="18"/>
                    </w:rPr>
                  </w:pPr>
                </w:p>
                <w:p w14:paraId="3E1E06A4" w14:textId="77777777" w:rsidR="007B6D9D" w:rsidRPr="007B6D9D" w:rsidRDefault="007B6D9D" w:rsidP="008F6337">
                  <w:pPr>
                    <w:rPr>
                      <w:sz w:val="22"/>
                      <w:szCs w:val="18"/>
                    </w:rPr>
                  </w:pPr>
                </w:p>
                <w:p w14:paraId="6C6BF181" w14:textId="77777777" w:rsidR="007B6D9D" w:rsidRPr="007B6D9D" w:rsidRDefault="007B6D9D" w:rsidP="008F6337">
                  <w:pPr>
                    <w:rPr>
                      <w:sz w:val="22"/>
                      <w:szCs w:val="18"/>
                    </w:rPr>
                  </w:pPr>
                </w:p>
                <w:p w14:paraId="11961980" w14:textId="77777777" w:rsidR="007B6D9D" w:rsidRPr="007B6D9D" w:rsidRDefault="007B6D9D" w:rsidP="008F6337">
                  <w:pPr>
                    <w:rPr>
                      <w:sz w:val="22"/>
                      <w:szCs w:val="18"/>
                    </w:rPr>
                  </w:pPr>
                </w:p>
              </w:tc>
            </w:tr>
          </w:tbl>
          <w:p w14:paraId="774DA88F" w14:textId="77777777" w:rsidR="008F6337" w:rsidRPr="007B6D9D" w:rsidRDefault="008F6337" w:rsidP="003856C9">
            <w:pPr>
              <w:rPr>
                <w:sz w:val="22"/>
                <w:szCs w:val="18"/>
              </w:rPr>
            </w:pPr>
          </w:p>
        </w:tc>
      </w:tr>
    </w:tbl>
    <w:p w14:paraId="6A3A5B50" w14:textId="77777777" w:rsidR="00E941EF" w:rsidRDefault="00E941EF" w:rsidP="0019561F">
      <w:pPr>
        <w:pStyle w:val="a9"/>
      </w:pPr>
    </w:p>
    <w:sectPr w:rsidR="00E941EF" w:rsidSect="00FE20E6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F534A" w14:textId="77777777" w:rsidR="00D90F5A" w:rsidRDefault="00D90F5A" w:rsidP="003856C9">
      <w:pPr>
        <w:spacing w:after="0" w:line="240" w:lineRule="auto"/>
      </w:pPr>
      <w:r>
        <w:separator/>
      </w:r>
    </w:p>
  </w:endnote>
  <w:endnote w:type="continuationSeparator" w:id="0">
    <w:p w14:paraId="5C4F2D91" w14:textId="77777777" w:rsidR="00D90F5A" w:rsidRDefault="00D90F5A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599A4" w14:textId="77777777" w:rsidR="003856C9" w:rsidRDefault="007803B7" w:rsidP="007803B7">
    <w:pPr>
      <w:pStyle w:val="a5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136179A2" wp14:editId="1D83FDF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081189A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1BnfBkAAGe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267CE" w14:textId="77777777" w:rsidR="001765FE" w:rsidRDefault="00DC79BB">
    <w:pPr>
      <w:pStyle w:val="a5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32179FC8" wp14:editId="4F598B3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0ED9219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08B56" w14:textId="77777777" w:rsidR="00D90F5A" w:rsidRDefault="00D90F5A" w:rsidP="003856C9">
      <w:pPr>
        <w:spacing w:after="0" w:line="240" w:lineRule="auto"/>
      </w:pPr>
      <w:r>
        <w:separator/>
      </w:r>
    </w:p>
  </w:footnote>
  <w:footnote w:type="continuationSeparator" w:id="0">
    <w:p w14:paraId="7F5B95A9" w14:textId="77777777" w:rsidR="00D90F5A" w:rsidRDefault="00D90F5A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CEC3D" w14:textId="77777777" w:rsidR="003856C9" w:rsidRDefault="007803B7">
    <w:pPr>
      <w:pStyle w:val="a3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6C933ADF" wp14:editId="67466A1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E4393F9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08F5F" w14:textId="77777777" w:rsidR="00DC79BB" w:rsidRDefault="00DC79BB">
    <w:pPr>
      <w:pStyle w:val="a3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6BB1C1F7" wp14:editId="1D6B228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5A7FBC9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52330"/>
    <w:multiLevelType w:val="hybridMultilevel"/>
    <w:tmpl w:val="5DF29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C1C51"/>
    <w:multiLevelType w:val="hybridMultilevel"/>
    <w:tmpl w:val="04DCE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71845"/>
    <w:multiLevelType w:val="multilevel"/>
    <w:tmpl w:val="7676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620674">
    <w:abstractNumId w:val="2"/>
  </w:num>
  <w:num w:numId="2" w16cid:durableId="650909391">
    <w:abstractNumId w:val="1"/>
  </w:num>
  <w:num w:numId="3" w16cid:durableId="951084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D9D"/>
    <w:rsid w:val="00052BE1"/>
    <w:rsid w:val="0007412A"/>
    <w:rsid w:val="0010199E"/>
    <w:rsid w:val="001765FE"/>
    <w:rsid w:val="0019561F"/>
    <w:rsid w:val="001B32D2"/>
    <w:rsid w:val="002826C0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A3518"/>
    <w:rsid w:val="006A3CE7"/>
    <w:rsid w:val="00743379"/>
    <w:rsid w:val="007803B7"/>
    <w:rsid w:val="007B2F5C"/>
    <w:rsid w:val="007B6D9D"/>
    <w:rsid w:val="007C5F05"/>
    <w:rsid w:val="007F3C6B"/>
    <w:rsid w:val="00832043"/>
    <w:rsid w:val="00832F81"/>
    <w:rsid w:val="008C7CA2"/>
    <w:rsid w:val="008F6337"/>
    <w:rsid w:val="00A42F91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90F5A"/>
    <w:rsid w:val="00DC79BB"/>
    <w:rsid w:val="00E34D58"/>
    <w:rsid w:val="00E92A63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9C0591"/>
  <w15:chartTrackingRefBased/>
  <w15:docId w15:val="{75D04077-C6E3-754F-8F7B-6F0C2B0B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890"/>
  </w:style>
  <w:style w:type="paragraph" w:styleId="1">
    <w:name w:val="heading 1"/>
    <w:basedOn w:val="a"/>
    <w:link w:val="10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2">
    <w:name w:val="heading 2"/>
    <w:basedOn w:val="a"/>
    <w:link w:val="20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4">
    <w:name w:val="heading 4"/>
    <w:basedOn w:val="a"/>
    <w:link w:val="40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5">
    <w:name w:val="heading 5"/>
    <w:basedOn w:val="a"/>
    <w:next w:val="a"/>
    <w:link w:val="50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7A5"/>
    <w:pPr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007A5"/>
  </w:style>
  <w:style w:type="paragraph" w:styleId="a5">
    <w:name w:val="footer"/>
    <w:basedOn w:val="a"/>
    <w:link w:val="a6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a6">
    <w:name w:val="Нижний колонтитул Знак"/>
    <w:basedOn w:val="a0"/>
    <w:link w:val="a5"/>
    <w:uiPriority w:val="99"/>
    <w:rsid w:val="00FE20E6"/>
  </w:style>
  <w:style w:type="table" w:styleId="a7">
    <w:name w:val="Table Grid"/>
    <w:basedOn w:val="a1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a8">
    <w:name w:val="Placeholder Text"/>
    <w:basedOn w:val="a0"/>
    <w:uiPriority w:val="99"/>
    <w:semiHidden/>
    <w:rsid w:val="003053D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30">
    <w:name w:val="Заголовок 3 Знак"/>
    <w:basedOn w:val="a0"/>
    <w:link w:val="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40">
    <w:name w:val="Заголовок 4 Знак"/>
    <w:basedOn w:val="a0"/>
    <w:link w:val="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50">
    <w:name w:val="Заголовок 5 Знак"/>
    <w:basedOn w:val="a0"/>
    <w:link w:val="5"/>
    <w:uiPriority w:val="9"/>
    <w:rsid w:val="00463463"/>
    <w:rPr>
      <w:rFonts w:asciiTheme="majorHAnsi" w:eastAsiaTheme="majorEastAsia" w:hAnsiTheme="majorHAnsi" w:cstheme="majorBidi"/>
    </w:rPr>
  </w:style>
  <w:style w:type="paragraph" w:styleId="a9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a"/>
    <w:next w:val="a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a">
    <w:name w:val="Title"/>
    <w:basedOn w:val="a"/>
    <w:next w:val="a"/>
    <w:link w:val="ab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c">
    <w:name w:val="Subtitle"/>
    <w:basedOn w:val="a"/>
    <w:next w:val="a"/>
    <w:link w:val="ad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ad">
    <w:name w:val="Подзаголовок Знак"/>
    <w:basedOn w:val="a0"/>
    <w:link w:val="ac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ae">
    <w:name w:val="Strong"/>
    <w:basedOn w:val="a0"/>
    <w:uiPriority w:val="22"/>
    <w:qFormat/>
    <w:rsid w:val="007B6D9D"/>
    <w:rPr>
      <w:b/>
      <w:bCs/>
    </w:rPr>
  </w:style>
  <w:style w:type="paragraph" w:styleId="af">
    <w:name w:val="Normal (Web)"/>
    <w:basedOn w:val="a"/>
    <w:uiPriority w:val="99"/>
    <w:unhideWhenUsed/>
    <w:rsid w:val="007B6D9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ru-FI" w:eastAsia="ru-RU"/>
    </w:rPr>
  </w:style>
  <w:style w:type="character" w:styleId="af0">
    <w:name w:val="Hyperlink"/>
    <w:basedOn w:val="a0"/>
    <w:uiPriority w:val="99"/>
    <w:semiHidden/>
    <w:unhideWhenUsed/>
    <w:rsid w:val="007B6D9D"/>
    <w:rPr>
      <w:color w:val="0000FF"/>
      <w:u w:val="single"/>
    </w:rPr>
  </w:style>
  <w:style w:type="character" w:styleId="af1">
    <w:name w:val="FollowedHyperlink"/>
    <w:basedOn w:val="a0"/>
    <w:uiPriority w:val="99"/>
    <w:semiHidden/>
    <w:unhideWhenUsed/>
    <w:rsid w:val="007B6D9D"/>
    <w:rPr>
      <w:color w:val="954F72" w:themeColor="followedHyperlink"/>
      <w:u w:val="single"/>
    </w:rPr>
  </w:style>
  <w:style w:type="paragraph" w:styleId="af2">
    <w:name w:val="List Paragraph"/>
    <w:basedOn w:val="a"/>
    <w:uiPriority w:val="34"/>
    <w:unhideWhenUsed/>
    <w:qFormat/>
    <w:rsid w:val="007B6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terinaSm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katerina-smirnova-0265a4237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ta/Library/Containers/com.microsoft.Word/Data/Library/Application%20Support/Microsoft/Office/16.0/DTS/ru-FI%7b2F684B74-AE39-104C-85A2-259480C22A7C%7d/%7bE78EC1F0-DE50-0E4A-A3CF-D04E5ACBC5A5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E44B0537143234591BB1D4F17993B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D3ED4B-AD83-7E4F-AFC0-A96EAA4538C5}"/>
      </w:docPartPr>
      <w:docPartBody>
        <w:p w:rsidR="002B7843" w:rsidRDefault="00000000">
          <w:pPr>
            <w:pStyle w:val="7E44B0537143234591BB1D4F17993BE1"/>
          </w:pPr>
          <w:r>
            <w:t>Skills</w:t>
          </w:r>
        </w:p>
      </w:docPartBody>
    </w:docPart>
    <w:docPart>
      <w:docPartPr>
        <w:name w:val="6EA3BC62FE121B4DBA44A422D86A8B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EC951D-0647-064D-8D5D-B4B781389656}"/>
      </w:docPartPr>
      <w:docPartBody>
        <w:p w:rsidR="002B7843" w:rsidRDefault="00000000">
          <w:pPr>
            <w:pStyle w:val="6EA3BC62FE121B4DBA44A422D86A8B17"/>
          </w:pPr>
          <w:r w:rsidRPr="005152F2">
            <w:t>Experience</w:t>
          </w:r>
        </w:p>
      </w:docPartBody>
    </w:docPart>
    <w:docPart>
      <w:docPartPr>
        <w:name w:val="662222ADAD3D404EB3FA6A73DF3545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3035CC-4008-9F4A-9632-11D9911E0C53}"/>
      </w:docPartPr>
      <w:docPartBody>
        <w:p w:rsidR="002B7843" w:rsidRDefault="00000000">
          <w:pPr>
            <w:pStyle w:val="662222ADAD3D404EB3FA6A73DF3545E7"/>
          </w:pPr>
          <w:r w:rsidRPr="005152F2">
            <w:t>Education</w:t>
          </w:r>
        </w:p>
      </w:docPartBody>
    </w:docPart>
    <w:docPart>
      <w:docPartPr>
        <w:name w:val="4362E3DD176CD34B8B78EAEEAD4660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3783C1-30CE-9742-A110-753FE3FC1EBB}"/>
      </w:docPartPr>
      <w:docPartBody>
        <w:p w:rsidR="002B7843" w:rsidRDefault="00000000">
          <w:pPr>
            <w:pStyle w:val="4362E3DD176CD34B8B78EAEEAD4660A9"/>
          </w:pPr>
          <w:r w:rsidRPr="005152F2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63"/>
    <w:rsid w:val="002B7843"/>
    <w:rsid w:val="00780163"/>
    <w:rsid w:val="00931BF7"/>
    <w:rsid w:val="00FC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FI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E44B0537143234591BB1D4F17993BE1">
    <w:name w:val="7E44B0537143234591BB1D4F17993BE1"/>
  </w:style>
  <w:style w:type="paragraph" w:customStyle="1" w:styleId="6EA3BC62FE121B4DBA44A422D86A8B17">
    <w:name w:val="6EA3BC62FE121B4DBA44A422D86A8B17"/>
  </w:style>
  <w:style w:type="paragraph" w:customStyle="1" w:styleId="662222ADAD3D404EB3FA6A73DF3545E7">
    <w:name w:val="662222ADAD3D404EB3FA6A73DF3545E7"/>
  </w:style>
  <w:style w:type="paragraph" w:customStyle="1" w:styleId="4362E3DD176CD34B8B78EAEEAD4660A9">
    <w:name w:val="4362E3DD176CD34B8B78EAEEAD4660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{E78EC1F0-DE50-0E4A-A3CF-D04E5ACBC5A5}tf16392740.dotx</Template>
  <TotalTime>31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Ekaterina Smirnova</cp:lastModifiedBy>
  <cp:revision>3</cp:revision>
  <dcterms:created xsi:type="dcterms:W3CDTF">2024-10-24T10:48:00Z</dcterms:created>
  <dcterms:modified xsi:type="dcterms:W3CDTF">2024-11-05T11:15:00Z</dcterms:modified>
</cp:coreProperties>
</file>